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CCEAC" w14:textId="25EA39ED" w:rsidR="00F9444C" w:rsidRDefault="00F25CFF">
      <w:pPr>
        <w:pStyle w:val="NoSpacing"/>
      </w:pPr>
      <w:r>
        <w:t>Kennedy Anukam</w:t>
      </w:r>
    </w:p>
    <w:p w14:paraId="12914F97" w14:textId="7D079F15" w:rsidR="00E614DD" w:rsidRDefault="00F25CFF">
      <w:pPr>
        <w:pStyle w:val="NoSpacing"/>
      </w:pPr>
      <w:r>
        <w:t xml:space="preserve">Professor </w:t>
      </w:r>
      <w:proofErr w:type="spellStart"/>
      <w:r>
        <w:t>Papachristos</w:t>
      </w:r>
      <w:proofErr w:type="spellEnd"/>
    </w:p>
    <w:p w14:paraId="6BA702AF" w14:textId="78D045EA" w:rsidR="00E614DD" w:rsidRDefault="00F25CFF">
      <w:pPr>
        <w:pStyle w:val="NoSpacing"/>
      </w:pPr>
      <w:r>
        <w:t>CS 202</w:t>
      </w:r>
    </w:p>
    <w:p w14:paraId="011EE193" w14:textId="5C1F0FFE" w:rsidR="00E614DD" w:rsidRDefault="00F25CFF">
      <w:pPr>
        <w:pStyle w:val="NoSpacing"/>
      </w:pPr>
      <w:r>
        <w:t>February 13, 2019</w:t>
      </w:r>
    </w:p>
    <w:p w14:paraId="18C06A65" w14:textId="2194C074" w:rsidR="00E614DD" w:rsidRDefault="00F25CFF">
      <w:pPr>
        <w:pStyle w:val="Title"/>
      </w:pPr>
      <w:r>
        <w:t>Documentation Project 3</w:t>
      </w:r>
    </w:p>
    <w:p w14:paraId="51512FE9" w14:textId="53792157" w:rsidR="00E614DD" w:rsidRDefault="00F25CFF" w:rsidP="00B83527">
      <w:pPr>
        <w:ind w:firstLine="0"/>
      </w:pPr>
      <w:r>
        <w:tab/>
        <w:t xml:space="preserve">The purpose of this project was to get familiar with using classes and implementing them alongside structures. For this project, I implemented many functions in order to make the code </w:t>
      </w:r>
      <w:proofErr w:type="gramStart"/>
      <w:r>
        <w:t>more neat and concise</w:t>
      </w:r>
      <w:proofErr w:type="gramEnd"/>
      <w:r>
        <w:t xml:space="preserve">. To begin, I wrote pseudo code of the things I did not know how to do. For example, I did not know how to use classes </w:t>
      </w:r>
      <w:proofErr w:type="gramStart"/>
      <w:r>
        <w:t>prior</w:t>
      </w:r>
      <w:proofErr w:type="gramEnd"/>
      <w:r>
        <w:t xml:space="preserve"> but I wrote what the class should do according to the rubric then I found ways to code it. I first like to build a structure of what my code will look like. With this, I made two header files for the cars and the agency. I then made a </w:t>
      </w:r>
      <w:proofErr w:type="spellStart"/>
      <w:r>
        <w:t>cpp</w:t>
      </w:r>
      <w:proofErr w:type="spellEnd"/>
      <w:r>
        <w:t xml:space="preserve"> file to write the class functions that belong in public.</w:t>
      </w:r>
    </w:p>
    <w:p w14:paraId="6900E96F" w14:textId="2A5C8BB1" w:rsidR="00B83527" w:rsidRDefault="00B83527" w:rsidP="00B83527">
      <w:pPr>
        <w:ind w:firstLine="0"/>
      </w:pPr>
      <w:r>
        <w:tab/>
        <w:t>A challenge I had was using the pointers and the -&gt; to represent certain elements of the class. Using pointers instead of bracket indexing also increased the difficulty of this project. Another challenging component was</w:t>
      </w:r>
      <w:r w:rsidR="008872D9">
        <w:t xml:space="preserve"> putting the </w:t>
      </w:r>
      <w:proofErr w:type="spellStart"/>
      <w:r w:rsidR="008872D9">
        <w:t>zipcode</w:t>
      </w:r>
      <w:proofErr w:type="spellEnd"/>
      <w:r w:rsidR="008872D9">
        <w:t xml:space="preserve"> into an int array without directly using file </w:t>
      </w:r>
      <w:proofErr w:type="spellStart"/>
      <w:r w:rsidR="008872D9">
        <w:t>io</w:t>
      </w:r>
      <w:proofErr w:type="spellEnd"/>
      <w:r w:rsidR="008872D9">
        <w:t xml:space="preserve">. For this I made a pointer function that pointed to the </w:t>
      </w:r>
      <w:proofErr w:type="spellStart"/>
      <w:r w:rsidR="008872D9">
        <w:t>zipcode</w:t>
      </w:r>
      <w:proofErr w:type="spellEnd"/>
      <w:r w:rsidR="008872D9">
        <w:t xml:space="preserve"> element in the class. I traversed the array in a loop until I got to index 4. I used the modular sign to cut the last digit off then I continued to divide by 10. I made the pointer go backwards since I traversed to index 4 before doing anything else.</w:t>
      </w:r>
    </w:p>
    <w:p w14:paraId="3B67DA1F" w14:textId="40EF11C1" w:rsidR="008872D9" w:rsidRDefault="008872D9" w:rsidP="00B83527">
      <w:pPr>
        <w:ind w:firstLine="0"/>
      </w:pPr>
      <w:r>
        <w:tab/>
        <w:t xml:space="preserve">I learned a lot from this project and learned how to use classes. One interesting thing a class can do is when you call an object for the first time, you can give it a parametrized constructor. I used this in my car building function then I returned that object to another function. </w:t>
      </w:r>
      <w:r>
        <w:lastRenderedPageBreak/>
        <w:t>Class objects can be set to another which is a feature that can save a lot of time</w:t>
      </w:r>
      <w:bookmarkStart w:id="0" w:name="_GoBack"/>
      <w:bookmarkEnd w:id="0"/>
      <w:r>
        <w:t xml:space="preserve">. What I want to learn next is how to make a </w:t>
      </w:r>
      <w:proofErr w:type="spellStart"/>
      <w:r>
        <w:t>makefile</w:t>
      </w:r>
      <w:proofErr w:type="spellEnd"/>
      <w:r>
        <w:t xml:space="preserve"> and how it works.</w:t>
      </w:r>
    </w:p>
    <w:sectPr w:rsidR="008872D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5B36C" w14:textId="77777777" w:rsidR="003A79B4" w:rsidRDefault="003A79B4">
      <w:pPr>
        <w:spacing w:line="240" w:lineRule="auto"/>
      </w:pPr>
      <w:r>
        <w:separator/>
      </w:r>
    </w:p>
  </w:endnote>
  <w:endnote w:type="continuationSeparator" w:id="0">
    <w:p w14:paraId="51A2B090" w14:textId="77777777" w:rsidR="003A79B4" w:rsidRDefault="003A7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3049D" w14:textId="77777777" w:rsidR="003A79B4" w:rsidRDefault="003A79B4">
      <w:pPr>
        <w:spacing w:line="240" w:lineRule="auto"/>
      </w:pPr>
      <w:r>
        <w:separator/>
      </w:r>
    </w:p>
  </w:footnote>
  <w:footnote w:type="continuationSeparator" w:id="0">
    <w:p w14:paraId="50C808C9" w14:textId="77777777" w:rsidR="003A79B4" w:rsidRDefault="003A79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C759" w14:textId="4933EE56" w:rsidR="00E614DD" w:rsidRDefault="00E07BFF">
    <w:pPr>
      <w:pStyle w:val="Header"/>
    </w:pPr>
    <w:r>
      <w:t>Anukam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CDDC3" w14:textId="77777777" w:rsidR="00E614DD" w:rsidRDefault="003A79B4">
    <w:pPr>
      <w:pStyle w:val="Header"/>
    </w:pPr>
    <w:sdt>
      <w:sdtPr>
        <w:alias w:val="Last Name:"/>
        <w:tag w:val="Last Name:"/>
        <w:id w:val="81423100"/>
        <w:placeholder>
          <w:docPart w:val="DE3B4AE49DF44A368F807975AA488B96"/>
        </w:placeholder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FF"/>
    <w:rsid w:val="00040CBB"/>
    <w:rsid w:val="000B78C8"/>
    <w:rsid w:val="001463B2"/>
    <w:rsid w:val="001F62C0"/>
    <w:rsid w:val="00245E02"/>
    <w:rsid w:val="00353B66"/>
    <w:rsid w:val="003A79B4"/>
    <w:rsid w:val="004A2675"/>
    <w:rsid w:val="004F7139"/>
    <w:rsid w:val="00691EC1"/>
    <w:rsid w:val="007C53FB"/>
    <w:rsid w:val="008872D9"/>
    <w:rsid w:val="008B7D18"/>
    <w:rsid w:val="008F1F97"/>
    <w:rsid w:val="008F4052"/>
    <w:rsid w:val="009D4EB3"/>
    <w:rsid w:val="00B13D1B"/>
    <w:rsid w:val="00B818DF"/>
    <w:rsid w:val="00B83527"/>
    <w:rsid w:val="00D52117"/>
    <w:rsid w:val="00DB0D39"/>
    <w:rsid w:val="00E07BFF"/>
    <w:rsid w:val="00E14005"/>
    <w:rsid w:val="00E614DD"/>
    <w:rsid w:val="00F25CFF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13152"/>
  <w15:chartTrackingRefBased/>
  <w15:docId w15:val="{BFB51FBB-18BD-458B-A06A-7AF34881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3B4AE49DF44A368F807975AA488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4B329-C1B8-4104-974A-4911DF8D39AB}"/>
      </w:docPartPr>
      <w:docPartBody>
        <w:p w:rsidR="00000000" w:rsidRDefault="005B1661">
          <w:pPr>
            <w:pStyle w:val="DE3B4AE49DF44A368F807975AA488B96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61"/>
    <w:rsid w:val="005B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206A242E224233A49C71E60EFC6C60">
    <w:name w:val="D2206A242E224233A49C71E60EFC6C60"/>
  </w:style>
  <w:style w:type="paragraph" w:customStyle="1" w:styleId="BC6ABE7397564DCB9AA02FB00D62C8B1">
    <w:name w:val="BC6ABE7397564DCB9AA02FB00D62C8B1"/>
  </w:style>
  <w:style w:type="paragraph" w:customStyle="1" w:styleId="E5E07BFFDB0B4195B7414A645F3E6395">
    <w:name w:val="E5E07BFFDB0B4195B7414A645F3E6395"/>
  </w:style>
  <w:style w:type="paragraph" w:customStyle="1" w:styleId="34E2B7A4C7224B309EA30DDCA1FF22F6">
    <w:name w:val="34E2B7A4C7224B309EA30DDCA1FF22F6"/>
  </w:style>
  <w:style w:type="paragraph" w:customStyle="1" w:styleId="7BC821D37CDD40938F011E2E337B9108">
    <w:name w:val="7BC821D37CDD40938F011E2E337B9108"/>
  </w:style>
  <w:style w:type="paragraph" w:customStyle="1" w:styleId="3733FF54204C4EF29F8B2C0052E2ECB3">
    <w:name w:val="3733FF54204C4EF29F8B2C0052E2ECB3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3288BA1DA246497DAE1A73410017D825">
    <w:name w:val="3288BA1DA246497DAE1A73410017D825"/>
  </w:style>
  <w:style w:type="paragraph" w:customStyle="1" w:styleId="A23BAAEA5BE64DD1B35D0EF799D68E47">
    <w:name w:val="A23BAAEA5BE64DD1B35D0EF799D68E47"/>
  </w:style>
  <w:style w:type="paragraph" w:customStyle="1" w:styleId="7CF907DB1D124559A70B4E64F9550FEC">
    <w:name w:val="7CF907DB1D124559A70B4E64F9550FEC"/>
  </w:style>
  <w:style w:type="paragraph" w:customStyle="1" w:styleId="9DCC05CE07274AC2ABC3EC7E44DCD41A">
    <w:name w:val="9DCC05CE07274AC2ABC3EC7E44DCD41A"/>
  </w:style>
  <w:style w:type="paragraph" w:customStyle="1" w:styleId="1BA20E4CA7964A14BBB57DBC37C9E752">
    <w:name w:val="1BA20E4CA7964A14BBB57DBC37C9E752"/>
  </w:style>
  <w:style w:type="paragraph" w:customStyle="1" w:styleId="A65663BCD4014D63B6F77177FBD1F53B">
    <w:name w:val="A65663BCD4014D63B6F77177FBD1F53B"/>
  </w:style>
  <w:style w:type="paragraph" w:customStyle="1" w:styleId="846487C50775446492FCD8A0A484341C">
    <w:name w:val="846487C50775446492FCD8A0A484341C"/>
  </w:style>
  <w:style w:type="paragraph" w:customStyle="1" w:styleId="BF9F231CA4B54F6BAE087C246778D9E5">
    <w:name w:val="BF9F231CA4B54F6BAE087C246778D9E5"/>
  </w:style>
  <w:style w:type="paragraph" w:customStyle="1" w:styleId="953272C2BC944AB48793F17DF0D0E586">
    <w:name w:val="953272C2BC944AB48793F17DF0D0E586"/>
  </w:style>
  <w:style w:type="paragraph" w:customStyle="1" w:styleId="15A4E96105BD4352B1CD2ECAB805EBBE">
    <w:name w:val="15A4E96105BD4352B1CD2ECAB805EBBE"/>
  </w:style>
  <w:style w:type="paragraph" w:customStyle="1" w:styleId="63685BA269DD432D833FC4D914B3F4A4">
    <w:name w:val="63685BA269DD432D833FC4D914B3F4A4"/>
  </w:style>
  <w:style w:type="paragraph" w:customStyle="1" w:styleId="6908A339EC8242D7BF9586658835259E">
    <w:name w:val="6908A339EC8242D7BF9586658835259E"/>
  </w:style>
  <w:style w:type="paragraph" w:customStyle="1" w:styleId="311CE3F8845644D6AF0D6FBA9AC24D7F">
    <w:name w:val="311CE3F8845644D6AF0D6FBA9AC24D7F"/>
  </w:style>
  <w:style w:type="paragraph" w:customStyle="1" w:styleId="C018A6A536294C9D8769716638766765">
    <w:name w:val="C018A6A536294C9D8769716638766765"/>
  </w:style>
  <w:style w:type="paragraph" w:customStyle="1" w:styleId="C5FE547DF0E04C979D3C0EB5C9BC9A9F">
    <w:name w:val="C5FE547DF0E04C979D3C0EB5C9BC9A9F"/>
  </w:style>
  <w:style w:type="paragraph" w:customStyle="1" w:styleId="57D64BDF3A834699B6AD7A441E1F7F1B">
    <w:name w:val="57D64BDF3A834699B6AD7A441E1F7F1B"/>
  </w:style>
  <w:style w:type="paragraph" w:customStyle="1" w:styleId="F5872F2FFC504DDA88325867C37A2073">
    <w:name w:val="F5872F2FFC504DDA88325867C37A2073"/>
  </w:style>
  <w:style w:type="paragraph" w:customStyle="1" w:styleId="3EC75DD11FE847AEAF9887F7111CABE8">
    <w:name w:val="3EC75DD11FE847AEAF9887F7111CABE8"/>
  </w:style>
  <w:style w:type="paragraph" w:customStyle="1" w:styleId="B6505BE6265C4991821217294DCC9155">
    <w:name w:val="B6505BE6265C4991821217294DCC9155"/>
  </w:style>
  <w:style w:type="paragraph" w:customStyle="1" w:styleId="00703173891E476CA361FB3C4B234FCA">
    <w:name w:val="00703173891E476CA361FB3C4B234FCA"/>
  </w:style>
  <w:style w:type="paragraph" w:customStyle="1" w:styleId="13E23176B0DD45B2A148C8C3E04EDE22">
    <w:name w:val="13E23176B0DD45B2A148C8C3E04EDE22"/>
  </w:style>
  <w:style w:type="paragraph" w:customStyle="1" w:styleId="9B776F832F3F4C3BA492424FB06D7E84">
    <w:name w:val="9B776F832F3F4C3BA492424FB06D7E84"/>
  </w:style>
  <w:style w:type="paragraph" w:customStyle="1" w:styleId="B8B2634297B248EEA7CD4A47704F4B2E">
    <w:name w:val="B8B2634297B248EEA7CD4A47704F4B2E"/>
  </w:style>
  <w:style w:type="paragraph" w:customStyle="1" w:styleId="F518B0351EA94C80819FC974AB762DED">
    <w:name w:val="F518B0351EA94C80819FC974AB762DED"/>
  </w:style>
  <w:style w:type="paragraph" w:customStyle="1" w:styleId="B2C970F36F094196BE9D354FD2DA67A8">
    <w:name w:val="B2C970F36F094196BE9D354FD2DA67A8"/>
  </w:style>
  <w:style w:type="paragraph" w:customStyle="1" w:styleId="9E8FD85F0C39462495A9D44EBF1F1C9F">
    <w:name w:val="9E8FD85F0C39462495A9D44EBF1F1C9F"/>
  </w:style>
  <w:style w:type="paragraph" w:customStyle="1" w:styleId="B6B417C9FF574A2196231E8950892580">
    <w:name w:val="B6B417C9FF574A2196231E8950892580"/>
  </w:style>
  <w:style w:type="paragraph" w:customStyle="1" w:styleId="3EF7A4DA4469447D93BC7246E6AE4F5F">
    <w:name w:val="3EF7A4DA4469447D93BC7246E6AE4F5F"/>
  </w:style>
  <w:style w:type="paragraph" w:customStyle="1" w:styleId="B1F464421D6A485FA102DF80E1B91AD6">
    <w:name w:val="B1F464421D6A485FA102DF80E1B91AD6"/>
  </w:style>
  <w:style w:type="paragraph" w:customStyle="1" w:styleId="194DEB36403446A1BB62CA17F5AA02D1">
    <w:name w:val="194DEB36403446A1BB62CA17F5AA02D1"/>
  </w:style>
  <w:style w:type="paragraph" w:customStyle="1" w:styleId="823D8EBF43D8417B860EF89AE6EA2A59">
    <w:name w:val="823D8EBF43D8417B860EF89AE6EA2A59"/>
  </w:style>
  <w:style w:type="paragraph" w:customStyle="1" w:styleId="5F6BE170623A40C49E0AFDDE4BADBAEF">
    <w:name w:val="5F6BE170623A40C49E0AFDDE4BADBAEF"/>
  </w:style>
  <w:style w:type="paragraph" w:customStyle="1" w:styleId="19BDA8279E4949A38DEB398D60B47276">
    <w:name w:val="19BDA8279E4949A38DEB398D60B47276"/>
  </w:style>
  <w:style w:type="paragraph" w:customStyle="1" w:styleId="DE3B4AE49DF44A368F807975AA488B96">
    <w:name w:val="DE3B4AE49DF44A368F807975AA488B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38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Anukam</dc:creator>
  <cp:keywords/>
  <dc:description/>
  <cp:lastModifiedBy>Kennedy Anukam</cp:lastModifiedBy>
  <cp:revision>2</cp:revision>
  <dcterms:created xsi:type="dcterms:W3CDTF">2019-02-14T05:15:00Z</dcterms:created>
  <dcterms:modified xsi:type="dcterms:W3CDTF">2019-02-14T05:53:00Z</dcterms:modified>
  <cp:version/>
</cp:coreProperties>
</file>