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Kennedy Anukam</w:t>
      </w:r>
    </w:p>
    <w:p>
      <w:pPr>
        <w:pStyle w:val="NoSpacing"/>
        <w:rPr/>
      </w:pPr>
      <w:r>
        <w:rPr/>
        <w:t>Professor Papachristos</w:t>
      </w:r>
    </w:p>
    <w:p>
      <w:pPr>
        <w:pStyle w:val="NoSpacing"/>
        <w:rPr/>
      </w:pPr>
      <w:r>
        <w:rPr/>
        <w:t>CS 202</w:t>
      </w:r>
    </w:p>
    <w:p>
      <w:pPr>
        <w:pStyle w:val="NoSpacing"/>
        <w:rPr/>
      </w:pPr>
      <w:r>
        <w:rPr/>
        <w:t xml:space="preserve">March </w:t>
      </w:r>
      <w:r>
        <w:rPr/>
        <w:t>31</w:t>
      </w:r>
      <w:r>
        <w:rPr/>
        <w:t>, 2019</w:t>
      </w:r>
    </w:p>
    <w:p>
      <w:pPr>
        <w:pStyle w:val="Title"/>
        <w:rPr/>
      </w:pPr>
      <w:r>
        <w:rPr/>
        <w:t xml:space="preserve">Project </w:t>
      </w:r>
      <w:r>
        <w:rPr/>
        <w:t xml:space="preserve">Seven </w:t>
      </w:r>
      <w:r>
        <w:rPr/>
        <w:t>Documentation</w:t>
      </w:r>
    </w:p>
    <w:sdt>
      <w:sdtPr>
        <w:docPartObj>
          <w:docPartGallery w:val="Bibliographies"/>
          <w:docPartUnique w:val="true"/>
        </w:docPartObj>
        <w:id w:val="1512457962"/>
      </w:sdtPr>
      <w:sdtContent>
        <w:p>
          <w:pPr>
            <w:pStyle w:val="Normal"/>
            <w:ind w:hanging="0"/>
            <w:rPr>
              <w:b/>
              <w:b/>
              <w:bCs/>
            </w:rPr>
          </w:pPr>
          <w:bookmarkStart w:id="0" w:name="__DdeLink__27_2906091392"/>
          <w:r>
            <w:rPr>
              <w:b/>
              <w:bCs/>
            </w:rPr>
            <w:t>Purpose:</w:t>
          </w:r>
          <w:bookmarkEnd w:id="0"/>
        </w:p>
        <w:p>
          <w:pPr>
            <w:pStyle w:val="Normal"/>
            <w:ind w:hanging="0"/>
            <w:rPr/>
          </w:pPr>
          <w:r>
            <w:rPr/>
            <w:tab/>
            <w:t xml:space="preserve">The </w:t>
          </w:r>
          <w:r>
            <w:rPr/>
            <w:t>purpose of this project was for us to get familiar with dynamic memory allocation. This was done by using char arrays in order to create enough space. This project worked with a char pointer inside a class and the class’ functions were used in order to allocate and deallocate memory for the char pointer.</w:t>
          </w:r>
        </w:p>
        <w:p>
          <w:pPr>
            <w:pStyle w:val="Normal"/>
            <w:ind w:hanging="0"/>
            <w:rPr/>
          </w:pPr>
          <w:r>
            <w:rPr>
              <w:b/>
              <w:bCs/>
            </w:rPr>
            <w:t>Error that had to be fixed:</w:t>
          </w:r>
        </w:p>
        <w:p>
          <w:pPr>
            <w:pStyle w:val="Normal"/>
            <w:ind w:hanging="0"/>
            <w:rPr/>
          </w:pPr>
          <w:r>
            <w:rPr>
              <w:b/>
              <w:bCs/>
            </w:rPr>
            <w:tab/>
          </w:r>
          <w:r>
            <w:rPr>
              <w:b w:val="false"/>
              <w:bCs w:val="false"/>
            </w:rPr>
            <w:t>One main error I had that I had to fix was one that kept showing up when I was compiling. It said “free() invalid size”. I went through my debugging process by following how my code was flowing and where the error was occurring. It was in my parameterized ctor and I was deallocating m_buffer before it was allocated. I understand why this was an error because it was assigned any memory yet and I was trying to delete memory that did not exist.</w:t>
          </w:r>
        </w:p>
        <w:p>
          <w:pPr>
            <w:pStyle w:val="Normal"/>
            <w:ind w:hanging="0"/>
            <w:rPr>
              <w:b/>
              <w:b/>
            </w:rPr>
          </w:pPr>
          <w:r>
            <w:rPr>
              <w:b/>
            </w:rPr>
            <w:t>Design:</w:t>
          </w:r>
        </w:p>
        <w:p>
          <w:pPr>
            <w:pStyle w:val="Normal"/>
            <w:ind w:hanging="0"/>
            <w:rPr/>
          </w:pPr>
          <w:r>
            <w:rPr>
              <w:b/>
            </w:rPr>
            <w:tab/>
          </w:r>
          <w:r>
            <w:rPr/>
            <w:t xml:space="preserve"> </w:t>
          </w:r>
          <w:r>
            <w:rPr/>
            <w:t>I designed this project by implementing all of the helper functions I would need for the constructors operators and allocation functions first. I commented out all of the main functions and worked on each one by one so I could ensure their would not be any bugs when I compiled the program all together. In my experience this is a better idea because if you work on it all at once and compile the whole thing together, there is the possibility of there being many errors and that can be overwhelming.</w:t>
          </w:r>
        </w:p>
        <w:p>
          <w:pPr>
            <w:pStyle w:val="Normal"/>
            <w:ind w:hanging="0"/>
            <w:rPr>
              <w:b/>
              <w:b/>
              <w:bCs/>
            </w:rPr>
          </w:pPr>
          <w:r>
            <w:rPr>
              <w:b/>
              <w:bCs/>
            </w:rPr>
            <w:t>Further Understanding:</w:t>
          </w:r>
        </w:p>
        <w:p>
          <w:pPr>
            <w:pStyle w:val="Normal"/>
            <w:ind w:hanging="0"/>
            <w:rPr>
              <w:b w:val="false"/>
              <w:b w:val="false"/>
              <w:bCs w:val="false"/>
            </w:rPr>
          </w:pPr>
          <w:r>
            <w:rPr>
              <w:b w:val="false"/>
              <w:bCs w:val="false"/>
            </w:rPr>
            <w:tab/>
            <w:t xml:space="preserve">One thing I learned from this project is that bracket overloading can be used for a member variable inside the class. For this project it was the m_access could be passed in an index in bracket notation. </w:t>
          </w:r>
          <w:r>
            <w:rPr>
              <w:b w:val="false"/>
              <w:bCs w:val="false"/>
            </w:rPr>
            <w:t>This allows for the m_access particular index element to be changed. For the other one with the const qualifier it can not be changed as it is a constant object.</w:t>
          </w:r>
        </w:p>
        <w:p>
          <w:pPr>
            <w:pStyle w:val="Normal"/>
            <w:ind w:hanging="0"/>
            <w:rPr>
              <w:b w:val="false"/>
              <w:b w:val="false"/>
              <w:bCs w:val="false"/>
            </w:rPr>
          </w:pPr>
          <w:r>
            <w:rPr>
              <w:b w:val="false"/>
              <w:bCs w:val="false"/>
            </w:rPr>
          </w:r>
        </w:p>
      </w:sdtContent>
    </w:sdt>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Last Name:"/>
      </w:sdtPr>
      <w:sdtContent>
        <w:r>
          <w:rPr/>
          <w:t>Anukam</w:t>
        </w:r>
      </w:sdtContent>
    </w:sdt>
    <w:r>
      <w:rPr/>
      <w:t xml:space="preserve"> </w:t>
    </w:r>
    <w:r>
      <w:rPr/>
      <w:fldChar w:fldCharType="begin"/>
    </w:r>
    <w:r>
      <w:rPr/>
      <w:instrText>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Last Name:"/>
      </w:sdtPr>
      <w:sdtContent>
        <w:r>
          <w:rPr/>
          <w:t>Anukam</w:t>
        </w:r>
      </w:sdtContent>
    </w:sdt>
    <w:r>
      <w:rPr/>
      <w:t xml:space="preserve"> </w:t>
    </w:r>
    <w:r>
      <w:rPr/>
      <w:fldChar w:fldCharType="begin"/>
    </w:r>
    <w:r>
      <w:rPr/>
      <w:instrText>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00000A"/>
      <w:kern w:val="0"/>
      <w:sz w:val="24"/>
      <w:szCs w:val="24"/>
      <w:lang w:val="en-US" w:eastAsia="ja-JP" w:bidi="ar-SA"/>
    </w:rPr>
  </w:style>
  <w:style w:type="paragraph" w:styleId="Heading1">
    <w:name w:val="Heading 1"/>
    <w:basedOn w:val="Normal"/>
    <w:next w:val="Normal"/>
    <w:link w:val="Heading1Char"/>
    <w:uiPriority w:val="9"/>
    <w:qFormat/>
    <w:rsid w:val="00ec2fe4"/>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rsid w:val="00ec2fe4"/>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rsid w:val="00ec2fe4"/>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rsid w:val="00ec2fe4"/>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rsid w:val="00ec2fe4"/>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ec2fe4"/>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ec2fe4"/>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rsid w:val="00ec2fe4"/>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rsid w:val="00ec2fe4"/>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sid w:val="00ec2fe4"/>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ec2fe4"/>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ec2fe4"/>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ec2fe4"/>
    <w:rPr>
      <w:sz w:val="22"/>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ec2fe4"/>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ec2fe4"/>
    <w:rPr>
      <w:rFonts w:ascii="Consolas" w:hAnsi="Consolas" w:cs="Consolas"/>
      <w:sz w:val="22"/>
      <w:szCs w:val="20"/>
    </w:rPr>
  </w:style>
  <w:style w:type="character" w:styleId="MacroTextChar" w:customStyle="1">
    <w:name w:val="Macro Text Char"/>
    <w:basedOn w:val="DefaultParagraphFont"/>
    <w:link w:val="MacroText"/>
    <w:uiPriority w:val="99"/>
    <w:semiHidden/>
    <w:qFormat/>
    <w:rsid w:val="00ec2fe4"/>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ec2fe4"/>
    <w:rPr>
      <w:rFonts w:ascii="Consolas" w:hAnsi="Consolas" w:cs="Consolas"/>
      <w:sz w:val="22"/>
      <w:szCs w:val="21"/>
    </w:rPr>
  </w:style>
  <w:style w:type="character" w:styleId="QuoteChar" w:customStyle="1">
    <w:name w:val="Quote Char"/>
    <w:basedOn w:val="DefaultParagraphFont"/>
    <w:link w:val="Quote"/>
    <w:uiPriority w:val="4"/>
    <w:qFormat/>
    <w:rsid w:val="007d4b2f"/>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2"/>
    <w:qFormat/>
    <w:rPr>
      <w:rFonts w:ascii="Times New Roman" w:hAnsi="Times New Roman" w:eastAsia="" w:cs="" w:asciiTheme="majorHAnsi" w:cstheme="majorBidi" w:eastAsiaTheme="majorEastAsia" w:hAnsiTheme="majorHAnsi"/>
      <w:spacing w:val="-10"/>
      <w:kern w:val="2"/>
    </w:rPr>
  </w:style>
  <w:style w:type="character" w:styleId="PlaceholderText">
    <w:name w:val="Placeholder Text"/>
    <w:basedOn w:val="DefaultParagraphFont"/>
    <w:uiPriority w:val="99"/>
    <w:semiHidden/>
    <w:qFormat/>
    <w:rsid w:val="00ec2fe4"/>
    <w:rPr>
      <w:color w:val="404040" w:themeColor="text1" w:themeTint="bf"/>
    </w:rPr>
  </w:style>
  <w:style w:type="character" w:styleId="Emphasis">
    <w:name w:val="Emphasis"/>
    <w:basedOn w:val="DefaultParagraphFont"/>
    <w:uiPriority w:val="3"/>
    <w:qFormat/>
    <w:rPr>
      <w:i/>
      <w:iCs/>
    </w:rPr>
  </w:style>
  <w:style w:type="character" w:styleId="FooterChar" w:customStyle="1">
    <w:name w:val="Footer Char"/>
    <w:basedOn w:val="DefaultParagraphFont"/>
    <w:link w:val="Footer"/>
    <w:uiPriority w:val="99"/>
    <w:qFormat/>
    <w:rPr/>
  </w:style>
  <w:style w:type="character" w:styleId="IntenseEmphasis">
    <w:name w:val="Intense Emphasis"/>
    <w:basedOn w:val="DefaultParagraphFont"/>
    <w:uiPriority w:val="21"/>
    <w:semiHidden/>
    <w:unhideWhenUsed/>
    <w:qFormat/>
    <w:rsid w:val="007d4b2f"/>
    <w:rPr>
      <w:i/>
      <w:iCs/>
      <w:color w:val="404040" w:themeColor="text1" w:themeTint="bf"/>
    </w:rPr>
  </w:style>
  <w:style w:type="character" w:styleId="IntenseQuoteChar" w:customStyle="1">
    <w:name w:val="Intense Quote Char"/>
    <w:basedOn w:val="DefaultParagraphFont"/>
    <w:link w:val="IntenseQuote"/>
    <w:uiPriority w:val="30"/>
    <w:semiHidden/>
    <w:qFormat/>
    <w:rsid w:val="007d4b2f"/>
    <w:rPr>
      <w:i/>
      <w:iCs/>
      <w:color w:val="404040" w:themeColor="text1" w:themeTint="bf"/>
    </w:rPr>
  </w:style>
  <w:style w:type="character" w:styleId="FollowedHyperlink">
    <w:name w:val="FollowedHyperlink"/>
    <w:basedOn w:val="DefaultParagraphFont"/>
    <w:uiPriority w:val="99"/>
    <w:semiHidden/>
    <w:unhideWhenUsed/>
    <w:qFormat/>
    <w:rsid w:val="00ec2fe4"/>
    <w:rPr>
      <w:color w:val="404040" w:themeColor="text1" w:themeTint="bf"/>
      <w:u w:val="single"/>
    </w:rPr>
  </w:style>
  <w:style w:type="character" w:styleId="Annotationreference">
    <w:name w:val="annotation reference"/>
    <w:basedOn w:val="DefaultParagraphFont"/>
    <w:uiPriority w:val="99"/>
    <w:semiHidden/>
    <w:unhideWhenUsed/>
    <w:qFormat/>
    <w:rsid w:val="00ec2fe4"/>
    <w:rPr>
      <w:sz w:val="22"/>
      <w:szCs w:val="16"/>
    </w:rPr>
  </w:style>
  <w:style w:type="character" w:styleId="HTMLKeyboard">
    <w:name w:val="HTML Keyboard"/>
    <w:basedOn w:val="DefaultParagraphFont"/>
    <w:uiPriority w:val="99"/>
    <w:semiHidden/>
    <w:unhideWhenUsed/>
    <w:qFormat/>
    <w:rsid w:val="00ec2fe4"/>
    <w:rPr>
      <w:rFonts w:ascii="Consolas" w:hAnsi="Consolas"/>
      <w:sz w:val="22"/>
      <w:szCs w:val="20"/>
    </w:rPr>
  </w:style>
  <w:style w:type="character" w:styleId="HTMLCode">
    <w:name w:val="HTML Code"/>
    <w:basedOn w:val="DefaultParagraphFont"/>
    <w:uiPriority w:val="99"/>
    <w:semiHidden/>
    <w:unhideWhenUsed/>
    <w:qFormat/>
    <w:rsid w:val="00ec2fe4"/>
    <w:rPr>
      <w:rFonts w:ascii="Consolas" w:hAnsi="Consolas"/>
      <w:sz w:val="22"/>
      <w:szCs w:val="20"/>
    </w:rPr>
  </w:style>
  <w:style w:type="character" w:styleId="HTMLTypewriter">
    <w:name w:val="HTML Typewriter"/>
    <w:basedOn w:val="DefaultParagraphFont"/>
    <w:uiPriority w:val="99"/>
    <w:semiHidden/>
    <w:unhideWhenUsed/>
    <w:qFormat/>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smallCaps/>
      <w:color w:val="6E6E6E" w:themeColor="accent1" w:themeShade="80"/>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spacing w:lineRule="auto" w:line="240"/>
      <w:ind w:hanging="0"/>
      <w:jc w:val="right"/>
    </w:pPr>
    <w:rPr/>
  </w:style>
  <w:style w:type="paragraph" w:styleId="BalloonText">
    <w:name w:val="Balloon Text"/>
    <w:basedOn w:val="Normal"/>
    <w:link w:val="BalloonTextChar"/>
    <w:uiPriority w:val="99"/>
    <w:semiHidden/>
    <w:unhideWhenUsed/>
    <w:qFormat/>
    <w:rsid w:val="00ec2fe4"/>
    <w:pPr>
      <w:spacing w:lineRule="auto" w:line="240"/>
      <w:ind w:hanging="0"/>
    </w:pPr>
    <w:rPr>
      <w:rFonts w:ascii="Segoe UI" w:hAnsi="Segoe UI" w:cs="Segoe UI"/>
      <w:sz w:val="22"/>
      <w:szCs w:val="18"/>
    </w:rPr>
  </w:style>
  <w:style w:type="paragraph" w:styleId="Bibliography">
    <w:name w:val="Bibliography"/>
    <w:basedOn w:val="Normal"/>
    <w:next w:val="Normal"/>
    <w:uiPriority w:val="8"/>
    <w:unhideWhenUsed/>
    <w:qFormat/>
    <w:pPr>
      <w:ind w:hanging="0"/>
    </w:pPr>
    <w:rPr/>
  </w:style>
  <w:style w:type="paragraph" w:styleId="BlockText">
    <w:name w:val="Block Text"/>
    <w:basedOn w:val="Normal"/>
    <w:uiPriority w:val="99"/>
    <w:semiHidden/>
    <w:unhideWhenUsed/>
    <w:qFormat/>
    <w:rsid w:val="00ec2fe4"/>
    <w:pPr>
      <w:pBdr>
        <w:top w:val="single" w:sz="2" w:space="10" w:color="404040" w:shadow="1"/>
        <w:left w:val="single" w:sz="2" w:space="10" w:color="404040" w:shadow="1"/>
        <w:bottom w:val="single" w:sz="2" w:space="10" w:color="404040" w:shadow="1"/>
        <w:right w:val="single" w:sz="2" w:space="10" w:color="404040" w:shadow="1"/>
      </w:pBdr>
      <w:ind w:left="1152" w:right="1152" w:hanging="0"/>
    </w:pPr>
    <w:rPr>
      <w:i/>
      <w:iCs/>
      <w:color w:val="404040" w:themeColor="text1" w:themeTint="bf"/>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ec2fe4"/>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ec2fe4"/>
    <w:pPr>
      <w:spacing w:before="0" w:after="120"/>
      <w:ind w:left="360" w:hanging="0"/>
    </w:pPr>
    <w:rPr>
      <w:sz w:val="22"/>
      <w:szCs w:val="16"/>
    </w:rPr>
  </w:style>
  <w:style w:type="paragraph" w:styleId="Caption1">
    <w:name w:val="caption"/>
    <w:basedOn w:val="Normal"/>
    <w:next w:val="Normal"/>
    <w:uiPriority w:val="35"/>
    <w:semiHidden/>
    <w:unhideWhenUsed/>
    <w:qFormat/>
    <w:rsid w:val="00ec2fe4"/>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ec2fe4"/>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ec2fe4"/>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
    <w:name w:val="Endnote Text"/>
    <w:basedOn w:val="Normal"/>
    <w:link w:val="EndnoteTextChar"/>
    <w:uiPriority w:val="99"/>
    <w:semiHidden/>
    <w:unhideWhenUsed/>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ec2fe4"/>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TableTitle" w:customStyle="1">
    <w:name w:val="Table Title"/>
    <w:basedOn w:val="Normal"/>
    <w:next w:val="Normal"/>
    <w:uiPriority w:val="5"/>
    <w:qFormat/>
    <w:pPr>
      <w:ind w:left="360" w:hanging="360"/>
    </w:pPr>
    <w:rPr/>
  </w:style>
  <w:style w:type="paragraph" w:styleId="Footnote">
    <w:name w:val="Footnote Text"/>
    <w:basedOn w:val="Normal"/>
    <w:link w:val="FootnoteTextChar"/>
    <w:uiPriority w:val="99"/>
    <w:semiHidden/>
    <w:unhideWhenUsed/>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ec2fe4"/>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rsid w:val="00ec2fe4"/>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00000A"/>
      <w:kern w:val="0"/>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00000A"/>
      <w:kern w:val="0"/>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ec2fe4"/>
    <w:pPr>
      <w:spacing w:lineRule="auto" w:line="240"/>
      <w:ind w:hanging="0"/>
    </w:pPr>
    <w:rPr>
      <w:rFonts w:ascii="Consolas" w:hAnsi="Consolas" w:cs="Consolas"/>
      <w:sz w:val="22"/>
      <w:szCs w:val="21"/>
    </w:rPr>
  </w:style>
  <w:style w:type="paragraph" w:styleId="Quote">
    <w:name w:val="Quote"/>
    <w:basedOn w:val="Normal"/>
    <w:next w:val="Normal"/>
    <w:link w:val="QuoteChar"/>
    <w:uiPriority w:val="4"/>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2"/>
    <w:qFormat/>
    <w:pPr>
      <w:ind w:hanging="0"/>
      <w:jc w:val="center"/>
    </w:pPr>
    <w:rPr>
      <w:rFonts w:ascii="Times New Roman" w:hAnsi="Times New Roman" w:eastAsia="" w:cs="" w:asciiTheme="majorHAnsi" w:cstheme="majorBidi" w:eastAsiaTheme="majorEastAsia" w:hAnsiTheme="majorHAnsi"/>
      <w:spacing w:val="-10"/>
      <w:kern w:val="2"/>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6"/>
    <w:qFormat/>
    <w:pPr>
      <w:spacing w:before="240" w:after="0"/>
    </w:pPr>
    <w:rPr/>
  </w:style>
  <w:style w:type="paragraph" w:styleId="TableNote" w:customStyle="1">
    <w:name w:val="Table Note"/>
    <w:basedOn w:val="Normal"/>
    <w:uiPriority w:val="7"/>
    <w:qFormat/>
    <w:pPr/>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IntenseQuote">
    <w:name w:val="Intense Quote"/>
    <w:basedOn w:val="Normal"/>
    <w:next w:val="Normal"/>
    <w:link w:val="IntenseQuoteChar"/>
    <w:uiPriority w:val="30"/>
    <w:semiHidden/>
    <w:unhideWhenUsed/>
    <w:qFormat/>
    <w:rsid w:val="007d4b2f"/>
    <w:pPr>
      <w:pBdr>
        <w:top w:val="single" w:sz="4" w:space="10" w:color="404040"/>
        <w:bottom w:val="single" w:sz="4" w:space="10" w:color="404040"/>
      </w:pBdr>
      <w:spacing w:before="360" w:after="360"/>
      <w:ind w:left="864" w:right="864" w:firstLine="720"/>
      <w:jc w:val="center"/>
    </w:pPr>
    <w:rPr>
      <w:i/>
      <w:iCs/>
      <w:color w:val="404040" w:themeColor="text1" w:themeTint="bf"/>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42634EDF534DA6BFE3B59A3F67554A"/>
        <w:category>
          <w:name w:val="General"/>
          <w:gallery w:val="placeholder"/>
        </w:category>
        <w:types>
          <w:type w:val="bbPlcHdr"/>
        </w:types>
        <w:behaviors>
          <w:behavior w:val="content"/>
        </w:behaviors>
        <w:guid w:val="{1654F54F-AFC0-476A-8B9E-C8231E571188}"/>
      </w:docPartPr>
      <w:docPartBody>
        <w:p w:rsidR="00435843" w:rsidRDefault="000C04CF">
          <w:pPr>
            <w:pStyle w:val="A542634EDF534DA6BFE3B59A3F67554A"/>
          </w:pPr>
          <w:r>
            <w:t>Table data</w:t>
          </w:r>
        </w:p>
      </w:docPartBody>
    </w:docPart>
    <w:docPart>
      <w:docPartPr>
        <w:name w:val="E830C850636F4D1BA3BDE97BA90414F1"/>
        <w:category>
          <w:name w:val="General"/>
          <w:gallery w:val="placeholder"/>
        </w:category>
        <w:types>
          <w:type w:val="bbPlcHdr"/>
        </w:types>
        <w:behaviors>
          <w:behavior w:val="content"/>
        </w:behaviors>
        <w:guid w:val="{8AA1369F-9B3E-46B0-9B6F-4467763D989D}"/>
      </w:docPartPr>
      <w:docPartBody>
        <w:p w:rsidR="00435843" w:rsidRDefault="000C04CF">
          <w:pPr>
            <w:pStyle w:val="E830C850636F4D1BA3BDE97BA90414F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CF"/>
    <w:rsid w:val="000C04CF"/>
    <w:rsid w:val="00435843"/>
    <w:rsid w:val="00F9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5CD7724E64D299E1D740D446DB74D">
    <w:name w:val="9095CD7724E64D299E1D740D446DB74D"/>
  </w:style>
  <w:style w:type="paragraph" w:customStyle="1" w:styleId="3B0580CE3D5146D58102679A6DC47500">
    <w:name w:val="3B0580CE3D5146D58102679A6DC47500"/>
  </w:style>
  <w:style w:type="paragraph" w:customStyle="1" w:styleId="D89773E0F16349A88E8B3D7C7BF1BE39">
    <w:name w:val="D89773E0F16349A88E8B3D7C7BF1BE39"/>
  </w:style>
  <w:style w:type="paragraph" w:customStyle="1" w:styleId="0038332F94E3478587BBBA096848B72B">
    <w:name w:val="0038332F94E3478587BBBA096848B72B"/>
  </w:style>
  <w:style w:type="paragraph" w:customStyle="1" w:styleId="13EA7569763C4EA0B1A60293EBDDE73A">
    <w:name w:val="13EA7569763C4EA0B1A60293EBDDE73A"/>
  </w:style>
  <w:style w:type="paragraph" w:customStyle="1" w:styleId="0FB0A91C6FB7438A986A8AD9E2DA24CF">
    <w:name w:val="0FB0A91C6FB7438A986A8AD9E2DA24CF"/>
  </w:style>
  <w:style w:type="character" w:styleId="Emphasis">
    <w:name w:val="Emphasis"/>
    <w:basedOn w:val="DefaultParagraphFont"/>
    <w:uiPriority w:val="3"/>
    <w:qFormat/>
    <w:rPr>
      <w:i/>
      <w:iCs/>
    </w:rPr>
  </w:style>
  <w:style w:type="paragraph" w:customStyle="1" w:styleId="24AF1B3BC627428987A1913B0634390B">
    <w:name w:val="24AF1B3BC627428987A1913B0634390B"/>
  </w:style>
  <w:style w:type="paragraph" w:customStyle="1" w:styleId="5D723F37752F487C991CFAA53C04A637">
    <w:name w:val="5D723F37752F487C991CFAA53C04A637"/>
  </w:style>
  <w:style w:type="paragraph" w:customStyle="1" w:styleId="1C190A61BDCA49FB99B3B1F4E5549C4B">
    <w:name w:val="1C190A61BDCA49FB99B3B1F4E5549C4B"/>
  </w:style>
  <w:style w:type="paragraph" w:customStyle="1" w:styleId="A6E680D566744D45831F7DC0E50DA348">
    <w:name w:val="A6E680D566744D45831F7DC0E50DA348"/>
  </w:style>
  <w:style w:type="paragraph" w:customStyle="1" w:styleId="B106BD8628324E45ADE247EBD37D08AC">
    <w:name w:val="B106BD8628324E45ADE247EBD37D08AC"/>
  </w:style>
  <w:style w:type="paragraph" w:customStyle="1" w:styleId="C05E2E3A457A489188321698D2BED479">
    <w:name w:val="C05E2E3A457A489188321698D2BED479"/>
  </w:style>
  <w:style w:type="paragraph" w:customStyle="1" w:styleId="724160ED3589452BAB828830DB492A6A">
    <w:name w:val="724160ED3589452BAB828830DB492A6A"/>
  </w:style>
  <w:style w:type="paragraph" w:customStyle="1" w:styleId="BB2C80ED50F04C6E91530E2DCBD20F11">
    <w:name w:val="BB2C80ED50F04C6E91530E2DCBD20F11"/>
  </w:style>
  <w:style w:type="paragraph" w:customStyle="1" w:styleId="D33D3D78679440F48C0FBF535279B530">
    <w:name w:val="D33D3D78679440F48C0FBF535279B530"/>
  </w:style>
  <w:style w:type="paragraph" w:customStyle="1" w:styleId="A542634EDF534DA6BFE3B59A3F67554A">
    <w:name w:val="A542634EDF534DA6BFE3B59A3F67554A"/>
  </w:style>
  <w:style w:type="paragraph" w:customStyle="1" w:styleId="E830C850636F4D1BA3BDE97BA90414F1">
    <w:name w:val="E830C850636F4D1BA3BDE97BA90414F1"/>
  </w:style>
  <w:style w:type="paragraph" w:customStyle="1" w:styleId="6697CE652D214284873407D39484185C">
    <w:name w:val="6697CE652D214284873407D39484185C"/>
  </w:style>
  <w:style w:type="paragraph" w:customStyle="1" w:styleId="71F88122C81A417EB0BCAC2D33BC211E">
    <w:name w:val="71F88122C81A417EB0BCAC2D33BC211E"/>
  </w:style>
  <w:style w:type="paragraph" w:customStyle="1" w:styleId="FD487DB9E497498E951680F6A4EC40E2">
    <w:name w:val="FD487DB9E497498E951680F6A4EC40E2"/>
  </w:style>
  <w:style w:type="paragraph" w:customStyle="1" w:styleId="93C5FAFFE5C24641B05A3B22CD9D5B47">
    <w:name w:val="93C5FAFFE5C24641B05A3B22CD9D5B47"/>
  </w:style>
  <w:style w:type="paragraph" w:customStyle="1" w:styleId="968830AEBC2F43CE91993F11E5A8410D">
    <w:name w:val="968830AEBC2F43CE91993F11E5A8410D"/>
  </w:style>
  <w:style w:type="paragraph" w:customStyle="1" w:styleId="8D2C88E0E93A461984BFD889C6662D97">
    <w:name w:val="8D2C88E0E93A461984BFD889C6662D97"/>
  </w:style>
  <w:style w:type="paragraph" w:customStyle="1" w:styleId="836807C56B47489DA083E13F6EE841A1">
    <w:name w:val="836807C56B47489DA083E13F6EE841A1"/>
  </w:style>
  <w:style w:type="paragraph" w:customStyle="1" w:styleId="1D1E615285074C6AA1A7BD3123830976">
    <w:name w:val="1D1E615285074C6AA1A7BD3123830976"/>
  </w:style>
  <w:style w:type="paragraph" w:customStyle="1" w:styleId="39C13FA1309343F3B11FA6051E22AF68">
    <w:name w:val="39C13FA1309343F3B11FA6051E22AF68"/>
  </w:style>
  <w:style w:type="paragraph" w:customStyle="1" w:styleId="B676F960F0F942B78C100CECCC751C11">
    <w:name w:val="B676F960F0F942B78C100CECCC751C11"/>
  </w:style>
  <w:style w:type="paragraph" w:customStyle="1" w:styleId="E6EE47F188B249CCAFD94510A932C9C8">
    <w:name w:val="E6EE47F188B249CCAFD94510A932C9C8"/>
  </w:style>
  <w:style w:type="paragraph" w:customStyle="1" w:styleId="2267DB867DE245F49E3B23EE16D63A14">
    <w:name w:val="2267DB867DE245F49E3B23EE16D63A14"/>
  </w:style>
  <w:style w:type="paragraph" w:customStyle="1" w:styleId="03EE045A56A04DE894FD04D26A4E7666">
    <w:name w:val="03EE045A56A04DE894FD04D26A4E7666"/>
  </w:style>
  <w:style w:type="paragraph" w:customStyle="1" w:styleId="A00679AE65EC4A6A86B6B616E2CB3E3B">
    <w:name w:val="A00679AE65EC4A6A86B6B616E2CB3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Anukam</Abstract>
  <CompanyAddress/>
  <CompanyPhone/>
  <CompanyFax/>
  <CompanyEmail/>
</CoverPageProperties>
</file>

<file path=customXml/itemProps1.xml><?xml version="1.0" encoding="utf-8"?>
<ds:datastoreItem xmlns:ds="http://schemas.openxmlformats.org/officeDocument/2006/customXml" ds:itemID="{6DE29FE5-40AC-47AD-AAC4-F156FD18FD7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196</TotalTime>
  <Application>LibreOffice/6.0.3.2$Linux_X86_64 LibreOffice_project/00m0$Build-2</Application>
  <Pages>2</Pages>
  <Words>323</Words>
  <Characters>1474</Characters>
  <CharactersWithSpaces>1787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2019-01-27T21:17:00Z</dcterms:created>
  <dc:creator>Kennedy Anukam</dc:creator>
  <dc:description/>
  <dc:language>en-US</dc:language>
  <cp:lastModifiedBy/>
  <dcterms:modified xsi:type="dcterms:W3CDTF">2019-03-31T18:30:50Z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