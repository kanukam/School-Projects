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Kennedy Anukam</w:t>
      </w:r>
    </w:p>
    <w:p>
      <w:pPr>
        <w:pStyle w:val="NoSpacing"/>
        <w:rPr/>
      </w:pPr>
      <w:r>
        <w:rPr/>
        <w:t>Professor Papachristos</w:t>
      </w:r>
    </w:p>
    <w:p>
      <w:pPr>
        <w:pStyle w:val="NoSpacing"/>
        <w:rPr/>
      </w:pPr>
      <w:r>
        <w:rPr/>
        <w:t>CS 202</w:t>
      </w:r>
    </w:p>
    <w:p>
      <w:pPr>
        <w:pStyle w:val="NoSpacing"/>
        <w:rPr/>
      </w:pPr>
      <w:r>
        <w:rPr/>
        <w:t>March</w:t>
      </w:r>
      <w:r>
        <w:rPr/>
        <w:t xml:space="preserve"> </w:t>
      </w:r>
      <w:r>
        <w:rPr/>
        <w:t>6</w:t>
      </w:r>
      <w:r>
        <w:rPr/>
        <w:t>, 2019</w:t>
      </w:r>
    </w:p>
    <w:p>
      <w:pPr>
        <w:pStyle w:val="Title"/>
        <w:rPr/>
      </w:pPr>
      <w:r>
        <w:rPr/>
        <w:t xml:space="preserve">Project </w:t>
      </w:r>
      <w:r>
        <w:rPr/>
        <w:t>Five</w:t>
      </w:r>
      <w:r>
        <w:rPr/>
        <w:t xml:space="preserve"> Documentation</w:t>
      </w:r>
    </w:p>
    <w:sdt>
      <w:sdtPr>
        <w:docPartObj>
          <w:docPartGallery w:val="Bibliographies"/>
          <w:docPartUnique w:val="true"/>
        </w:docPartObj>
        <w:id w:val="1694416642"/>
      </w:sdtPr>
      <w:sdtContent>
        <w:p>
          <w:pPr>
            <w:pStyle w:val="Normal"/>
            <w:ind w:hanging="0"/>
            <w:rPr>
              <w:b/>
              <w:b/>
              <w:bCs/>
            </w:rPr>
          </w:pPr>
          <w:r>
            <w:rPr>
              <w:b/>
              <w:bCs/>
            </w:rPr>
            <w:t>Purpose:</w:t>
          </w:r>
        </w:p>
        <w:p>
          <w:pPr>
            <w:pStyle w:val="Normal"/>
            <w:ind w:hanging="0"/>
            <w:rPr/>
          </w:pPr>
          <w:r>
            <w:rPr/>
            <w:tab/>
          </w:r>
          <w:r>
            <w:rPr/>
            <w:t>The purpose of this project was to get familiar with inheritance. This was done by having a base class, which was the vehicle class. A derived class was also used which was the Car class. What I learned through this project is the derived class has direct access to protected and public methods of the base. It also has access to private members but get and set functions would be necessary for that. Protected is basically private as they cannot be directly accessed outside of the class in main. For example, if I had a variable int nums in a protected scope in a class, if I wanted to cout &lt;&lt; nums in main, that would not be possible.</w:t>
          </w:r>
        </w:p>
        <w:p>
          <w:pPr>
            <w:pStyle w:val="Normal"/>
            <w:ind w:hanging="0"/>
            <w:rPr>
              <w:b/>
              <w:b/>
            </w:rPr>
          </w:pPr>
          <w:r>
            <w:rPr>
              <w:b/>
            </w:rPr>
            <w:t>Design:</w:t>
          </w:r>
        </w:p>
        <w:p>
          <w:pPr>
            <w:pStyle w:val="Normal"/>
            <w:ind w:hanging="0"/>
            <w:rPr/>
          </w:pPr>
          <w:r>
            <w:rPr>
              <w:b/>
            </w:rPr>
            <w:tab/>
          </w:r>
          <w:r>
            <w:rPr/>
            <w:t xml:space="preserve"> The </w:t>
          </w:r>
          <w:r>
            <w:rPr/>
            <w:t>design of my project came first by making the header file of the vehicle class. I then coded the prototypes for each function, trying to make things const that should be const. This is not necessary but I have been told that it is good coding practice to do this. I then created the vehicle cpp file and started to implement the functions. I started with the constructors and realized I needed an intialilizer list for all the constructors as the vin numbers for the car can not be changed once assigned. Realizing that I created a function that increments the static variable when called. I then proceeded to code the remaining functions then moved on to my derived class cpp file. A thing that is different about derived classes is they need to include : public then the name of the baseclass. This makes sense as the derived class is basically an extension of the base class. For the initializer list in the ctors of the derived class, I realized something. I knew that the base class constructors should be called as well to fill in those members of the derived class. So for the derived class ctors initializer list, I also called the ctors of the base class. In the output I noticed that the ctors of the base class were implemented first and the dtors of the derived class happened before the base class.</w:t>
          </w:r>
        </w:p>
      </w:sdtContent>
    </w:sdt>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Last Name:"/>
      </w:sdtPr>
      <w:sdtContent>
        <w:r>
          <w:rPr/>
          <w:t>Anukam</w:t>
        </w:r>
      </w:sdtContent>
    </w:sdt>
    <w:r>
      <w:rPr/>
      <w:t xml:space="preserve"> </w:t>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Last Name:"/>
      </w:sdtPr>
      <w:sdtContent>
        <w:r>
          <w:rPr/>
          <w:t>Anukam</w:t>
        </w:r>
      </w:sdtContent>
    </w:sdt>
    <w:r>
      <w:rPr/>
      <w:t xml:space="preserve">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ec2fe4"/>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ec2fe4"/>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ec2fe4"/>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ec2fe4"/>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ec2fe4"/>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ec2fe4"/>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ec2fe4"/>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ec2fe4"/>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ec2fe4"/>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ec2fe4"/>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ec2fe4"/>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ec2fe4"/>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ec2fe4"/>
    <w:rPr>
      <w:sz w:val="22"/>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ec2fe4"/>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ec2fe4"/>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ec2fe4"/>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ec2fe4"/>
    <w:rPr>
      <w:rFonts w:ascii="Consolas" w:hAnsi="Consolas" w:cs="Consolas"/>
      <w:sz w:val="22"/>
      <w:szCs w:val="21"/>
    </w:rPr>
  </w:style>
  <w:style w:type="character" w:styleId="QuoteChar" w:customStyle="1">
    <w:name w:val="Quote Char"/>
    <w:basedOn w:val="DefaultParagraphFont"/>
    <w:link w:val="Quote"/>
    <w:uiPriority w:val="4"/>
    <w:qFormat/>
    <w:rsid w:val="007d4b2f"/>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kern w:val="2"/>
    </w:rPr>
  </w:style>
  <w:style w:type="character" w:styleId="PlaceholderText">
    <w:name w:val="Placeholder Text"/>
    <w:basedOn w:val="DefaultParagraphFont"/>
    <w:uiPriority w:val="99"/>
    <w:semiHidden/>
    <w:qFormat/>
    <w:rsid w:val="00ec2fe4"/>
    <w:rPr>
      <w:color w:val="404040" w:themeColor="text1" w:themeTint="bf"/>
    </w:rPr>
  </w:style>
  <w:style w:type="character" w:styleId="Emphasis">
    <w:name w:val="Emphasis"/>
    <w:basedOn w:val="DefaultParagraphFont"/>
    <w:uiPriority w:val="3"/>
    <w:qFormat/>
    <w:rPr>
      <w:i/>
      <w:iCs/>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semiHidden/>
    <w:unhideWhenUsed/>
    <w:qFormat/>
    <w:rsid w:val="007d4b2f"/>
    <w:rPr>
      <w:i/>
      <w:iCs/>
      <w:color w:val="404040" w:themeColor="text1" w:themeTint="bf"/>
    </w:rPr>
  </w:style>
  <w:style w:type="character" w:styleId="IntenseQuoteChar" w:customStyle="1">
    <w:name w:val="Intense Quote Char"/>
    <w:basedOn w:val="DefaultParagraphFont"/>
    <w:link w:val="IntenseQuote"/>
    <w:uiPriority w:val="30"/>
    <w:semiHidden/>
    <w:qFormat/>
    <w:rsid w:val="007d4b2f"/>
    <w:rPr>
      <w:i/>
      <w:iCs/>
      <w:color w:val="404040" w:themeColor="text1" w:themeTint="bf"/>
    </w:rPr>
  </w:style>
  <w:style w:type="character" w:styleId="FollowedHyperlink">
    <w:name w:val="FollowedHyperlink"/>
    <w:basedOn w:val="DefaultParagraphFont"/>
    <w:uiPriority w:val="99"/>
    <w:semiHidden/>
    <w:unhideWhenUsed/>
    <w:qFormat/>
    <w:rsid w:val="00ec2fe4"/>
    <w:rPr>
      <w:color w:val="404040" w:themeColor="text1" w:themeTint="bf"/>
      <w:u w:val="single"/>
    </w:rPr>
  </w:style>
  <w:style w:type="character" w:styleId="Annotationreference">
    <w:name w:val="annotation reference"/>
    <w:basedOn w:val="DefaultParagraphFont"/>
    <w:uiPriority w:val="99"/>
    <w:semiHidden/>
    <w:unhideWhenUsed/>
    <w:qFormat/>
    <w:rsid w:val="00ec2fe4"/>
    <w:rPr>
      <w:sz w:val="22"/>
      <w:szCs w:val="16"/>
    </w:rPr>
  </w:style>
  <w:style w:type="character" w:styleId="HTMLKeyboard">
    <w:name w:val="HTML Keyboard"/>
    <w:basedOn w:val="DefaultParagraphFont"/>
    <w:uiPriority w:val="99"/>
    <w:semiHidden/>
    <w:unhideWhenUsed/>
    <w:qFormat/>
    <w:rsid w:val="00ec2fe4"/>
    <w:rPr>
      <w:rFonts w:ascii="Consolas" w:hAnsi="Consolas"/>
      <w:sz w:val="22"/>
      <w:szCs w:val="20"/>
    </w:rPr>
  </w:style>
  <w:style w:type="character" w:styleId="HTMLCode">
    <w:name w:val="HTML Code"/>
    <w:basedOn w:val="DefaultParagraphFont"/>
    <w:uiPriority w:val="99"/>
    <w:semiHidden/>
    <w:unhideWhenUsed/>
    <w:qFormat/>
    <w:rsid w:val="00ec2fe4"/>
    <w:rPr>
      <w:rFonts w:ascii="Consolas" w:hAnsi="Consolas"/>
      <w:sz w:val="22"/>
      <w:szCs w:val="20"/>
    </w:rPr>
  </w:style>
  <w:style w:type="character" w:styleId="HTMLTypewriter">
    <w:name w:val="HTML Typewriter"/>
    <w:basedOn w:val="DefaultParagraphFont"/>
    <w:uiPriority w:val="99"/>
    <w:semiHidden/>
    <w:unhideWhenUsed/>
    <w:qFormat/>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smallCaps/>
      <w:color w:val="6E6E6E" w:themeColor="accent1" w:themeShade="80"/>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ec2fe4"/>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hanging="0"/>
    </w:pPr>
    <w:rPr/>
  </w:style>
  <w:style w:type="paragraph" w:styleId="BlockText">
    <w:name w:val="Block Text"/>
    <w:basedOn w:val="Normal"/>
    <w:uiPriority w:val="99"/>
    <w:semiHidden/>
    <w:unhideWhenUsed/>
    <w:qFormat/>
    <w:rsid w:val="00ec2fe4"/>
    <w:pPr>
      <w:pBdr>
        <w:top w:val="single" w:sz="2" w:space="10" w:color="404040" w:shadow="1"/>
        <w:left w:val="single" w:sz="2" w:space="10" w:color="404040" w:shadow="1"/>
        <w:bottom w:val="single" w:sz="2" w:space="10" w:color="404040" w:shadow="1"/>
        <w:right w:val="single" w:sz="2" w:space="10" w:color="404040" w:shadow="1"/>
      </w:pBdr>
      <w:ind w:left="1152" w:right="1152" w:hanging="0"/>
    </w:pPr>
    <w:rPr>
      <w:i/>
      <w:iCs/>
      <w:color w:val="404040" w:themeColor="text1" w:themeTint="bf"/>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c2fe4"/>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ec2fe4"/>
    <w:pPr>
      <w:spacing w:before="0" w:after="120"/>
      <w:ind w:left="360" w:hanging="0"/>
    </w:pPr>
    <w:rPr>
      <w:sz w:val="22"/>
      <w:szCs w:val="16"/>
    </w:rPr>
  </w:style>
  <w:style w:type="paragraph" w:styleId="Caption1">
    <w:name w:val="caption"/>
    <w:basedOn w:val="Normal"/>
    <w:next w:val="Normal"/>
    <w:uiPriority w:val="35"/>
    <w:semiHidden/>
    <w:unhideWhenUsed/>
    <w:qFormat/>
    <w:rsid w:val="00ec2fe4"/>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ec2fe4"/>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c2fe4"/>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
    <w:name w:val="Endnote Text"/>
    <w:basedOn w:val="Normal"/>
    <w:link w:val="EndnoteTextChar"/>
    <w:uiPriority w:val="99"/>
    <w:semiHidden/>
    <w:unhideWhenUsed/>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ec2fe4"/>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5"/>
    <w:qFormat/>
    <w:pPr>
      <w:ind w:left="360" w:hanging="360"/>
    </w:pPr>
    <w:rPr/>
  </w:style>
  <w:style w:type="paragraph" w:styleId="Footnote">
    <w:name w:val="Footnote Text"/>
    <w:basedOn w:val="Normal"/>
    <w:link w:val="FootnoteTextChar"/>
    <w:uiPriority w:val="99"/>
    <w:semiHidden/>
    <w:unhideWhenUsed/>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c2fe4"/>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ec2fe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c2fe4"/>
    <w:pPr>
      <w:spacing w:lineRule="auto" w:line="240"/>
      <w:ind w:hanging="0"/>
    </w:pPr>
    <w:rPr>
      <w:rFonts w:ascii="Consolas" w:hAnsi="Consolas" w:cs="Consolas"/>
      <w:sz w:val="22"/>
      <w:szCs w:val="21"/>
    </w:rPr>
  </w:style>
  <w:style w:type="paragraph" w:styleId="Quote">
    <w:name w:val="Quote"/>
    <w:basedOn w:val="Normal"/>
    <w:next w:val="Normal"/>
    <w:link w:val="QuoteChar"/>
    <w:uiPriority w:val="4"/>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kern w:val="2"/>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6"/>
    <w:qFormat/>
    <w:pPr>
      <w:spacing w:before="240" w:after="0"/>
    </w:pPr>
    <w:rPr/>
  </w:style>
  <w:style w:type="paragraph" w:styleId="TableNote" w:customStyle="1">
    <w:name w:val="Table Note"/>
    <w:basedOn w:val="Normal"/>
    <w:uiPriority w:val="7"/>
    <w:qFormat/>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IntenseQuote">
    <w:name w:val="Intense Quote"/>
    <w:basedOn w:val="Normal"/>
    <w:next w:val="Normal"/>
    <w:link w:val="IntenseQuoteChar"/>
    <w:uiPriority w:val="30"/>
    <w:semiHidden/>
    <w:unhideWhenUsed/>
    <w:qFormat/>
    <w:rsid w:val="007d4b2f"/>
    <w:pPr>
      <w:pBdr>
        <w:top w:val="single" w:sz="4" w:space="10" w:color="404040"/>
        <w:bottom w:val="single" w:sz="4" w:space="10" w:color="404040"/>
      </w:pBdr>
      <w:spacing w:before="360" w:after="360"/>
      <w:ind w:left="864" w:right="864" w:firstLine="720"/>
      <w:jc w:val="center"/>
    </w:pPr>
    <w:rPr>
      <w:i/>
      <w:iCs/>
      <w:color w:val="404040" w:themeColor="text1" w:themeTint="bf"/>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42634EDF534DA6BFE3B59A3F67554A"/>
        <w:category>
          <w:name w:val="General"/>
          <w:gallery w:val="placeholder"/>
        </w:category>
        <w:types>
          <w:type w:val="bbPlcHdr"/>
        </w:types>
        <w:behaviors>
          <w:behavior w:val="content"/>
        </w:behaviors>
        <w:guid w:val="{1654F54F-AFC0-476A-8B9E-C8231E571188}"/>
      </w:docPartPr>
      <w:docPartBody>
        <w:p w:rsidR="00435843" w:rsidRDefault="000C04CF">
          <w:pPr>
            <w:pStyle w:val="A542634EDF534DA6BFE3B59A3F67554A"/>
          </w:pPr>
          <w:r>
            <w:t>Table data</w:t>
          </w:r>
        </w:p>
      </w:docPartBody>
    </w:docPart>
    <w:docPart>
      <w:docPartPr>
        <w:name w:val="E830C850636F4D1BA3BDE97BA90414F1"/>
        <w:category>
          <w:name w:val="General"/>
          <w:gallery w:val="placeholder"/>
        </w:category>
        <w:types>
          <w:type w:val="bbPlcHdr"/>
        </w:types>
        <w:behaviors>
          <w:behavior w:val="content"/>
        </w:behaviors>
        <w:guid w:val="{8AA1369F-9B3E-46B0-9B6F-4467763D989D}"/>
      </w:docPartPr>
      <w:docPartBody>
        <w:p w:rsidR="00435843" w:rsidRDefault="000C04CF">
          <w:pPr>
            <w:pStyle w:val="E830C850636F4D1BA3BDE97BA90414F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CF"/>
    <w:rsid w:val="000C04CF"/>
    <w:rsid w:val="00435843"/>
    <w:rsid w:val="00F9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5CD7724E64D299E1D740D446DB74D">
    <w:name w:val="9095CD7724E64D299E1D740D446DB74D"/>
  </w:style>
  <w:style w:type="paragraph" w:customStyle="1" w:styleId="3B0580CE3D5146D58102679A6DC47500">
    <w:name w:val="3B0580CE3D5146D58102679A6DC47500"/>
  </w:style>
  <w:style w:type="paragraph" w:customStyle="1" w:styleId="D89773E0F16349A88E8B3D7C7BF1BE39">
    <w:name w:val="D89773E0F16349A88E8B3D7C7BF1BE39"/>
  </w:style>
  <w:style w:type="paragraph" w:customStyle="1" w:styleId="0038332F94E3478587BBBA096848B72B">
    <w:name w:val="0038332F94E3478587BBBA096848B72B"/>
  </w:style>
  <w:style w:type="paragraph" w:customStyle="1" w:styleId="13EA7569763C4EA0B1A60293EBDDE73A">
    <w:name w:val="13EA7569763C4EA0B1A60293EBDDE73A"/>
  </w:style>
  <w:style w:type="paragraph" w:customStyle="1" w:styleId="0FB0A91C6FB7438A986A8AD9E2DA24CF">
    <w:name w:val="0FB0A91C6FB7438A986A8AD9E2DA24CF"/>
  </w:style>
  <w:style w:type="character" w:styleId="Emphasis">
    <w:name w:val="Emphasis"/>
    <w:basedOn w:val="DefaultParagraphFont"/>
    <w:uiPriority w:val="3"/>
    <w:qFormat/>
    <w:rPr>
      <w:i/>
      <w:iCs/>
    </w:rPr>
  </w:style>
  <w:style w:type="paragraph" w:customStyle="1" w:styleId="24AF1B3BC627428987A1913B0634390B">
    <w:name w:val="24AF1B3BC627428987A1913B0634390B"/>
  </w:style>
  <w:style w:type="paragraph" w:customStyle="1" w:styleId="5D723F37752F487C991CFAA53C04A637">
    <w:name w:val="5D723F37752F487C991CFAA53C04A637"/>
  </w:style>
  <w:style w:type="paragraph" w:customStyle="1" w:styleId="1C190A61BDCA49FB99B3B1F4E5549C4B">
    <w:name w:val="1C190A61BDCA49FB99B3B1F4E5549C4B"/>
  </w:style>
  <w:style w:type="paragraph" w:customStyle="1" w:styleId="A6E680D566744D45831F7DC0E50DA348">
    <w:name w:val="A6E680D566744D45831F7DC0E50DA348"/>
  </w:style>
  <w:style w:type="paragraph" w:customStyle="1" w:styleId="B106BD8628324E45ADE247EBD37D08AC">
    <w:name w:val="B106BD8628324E45ADE247EBD37D08AC"/>
  </w:style>
  <w:style w:type="paragraph" w:customStyle="1" w:styleId="C05E2E3A457A489188321698D2BED479">
    <w:name w:val="C05E2E3A457A489188321698D2BED479"/>
  </w:style>
  <w:style w:type="paragraph" w:customStyle="1" w:styleId="724160ED3589452BAB828830DB492A6A">
    <w:name w:val="724160ED3589452BAB828830DB492A6A"/>
  </w:style>
  <w:style w:type="paragraph" w:customStyle="1" w:styleId="BB2C80ED50F04C6E91530E2DCBD20F11">
    <w:name w:val="BB2C80ED50F04C6E91530E2DCBD20F11"/>
  </w:style>
  <w:style w:type="paragraph" w:customStyle="1" w:styleId="D33D3D78679440F48C0FBF535279B530">
    <w:name w:val="D33D3D78679440F48C0FBF535279B530"/>
  </w:style>
  <w:style w:type="paragraph" w:customStyle="1" w:styleId="A542634EDF534DA6BFE3B59A3F67554A">
    <w:name w:val="A542634EDF534DA6BFE3B59A3F67554A"/>
  </w:style>
  <w:style w:type="paragraph" w:customStyle="1" w:styleId="E830C850636F4D1BA3BDE97BA90414F1">
    <w:name w:val="E830C850636F4D1BA3BDE97BA90414F1"/>
  </w:style>
  <w:style w:type="paragraph" w:customStyle="1" w:styleId="6697CE652D214284873407D39484185C">
    <w:name w:val="6697CE652D214284873407D39484185C"/>
  </w:style>
  <w:style w:type="paragraph" w:customStyle="1" w:styleId="71F88122C81A417EB0BCAC2D33BC211E">
    <w:name w:val="71F88122C81A417EB0BCAC2D33BC211E"/>
  </w:style>
  <w:style w:type="paragraph" w:customStyle="1" w:styleId="FD487DB9E497498E951680F6A4EC40E2">
    <w:name w:val="FD487DB9E497498E951680F6A4EC40E2"/>
  </w:style>
  <w:style w:type="paragraph" w:customStyle="1" w:styleId="93C5FAFFE5C24641B05A3B22CD9D5B47">
    <w:name w:val="93C5FAFFE5C24641B05A3B22CD9D5B47"/>
  </w:style>
  <w:style w:type="paragraph" w:customStyle="1" w:styleId="968830AEBC2F43CE91993F11E5A8410D">
    <w:name w:val="968830AEBC2F43CE91993F11E5A8410D"/>
  </w:style>
  <w:style w:type="paragraph" w:customStyle="1" w:styleId="8D2C88E0E93A461984BFD889C6662D97">
    <w:name w:val="8D2C88E0E93A461984BFD889C6662D97"/>
  </w:style>
  <w:style w:type="paragraph" w:customStyle="1" w:styleId="836807C56B47489DA083E13F6EE841A1">
    <w:name w:val="836807C56B47489DA083E13F6EE841A1"/>
  </w:style>
  <w:style w:type="paragraph" w:customStyle="1" w:styleId="1D1E615285074C6AA1A7BD3123830976">
    <w:name w:val="1D1E615285074C6AA1A7BD3123830976"/>
  </w:style>
  <w:style w:type="paragraph" w:customStyle="1" w:styleId="39C13FA1309343F3B11FA6051E22AF68">
    <w:name w:val="39C13FA1309343F3B11FA6051E22AF68"/>
  </w:style>
  <w:style w:type="paragraph" w:customStyle="1" w:styleId="B676F960F0F942B78C100CECCC751C11">
    <w:name w:val="B676F960F0F942B78C100CECCC751C11"/>
  </w:style>
  <w:style w:type="paragraph" w:customStyle="1" w:styleId="E6EE47F188B249CCAFD94510A932C9C8">
    <w:name w:val="E6EE47F188B249CCAFD94510A932C9C8"/>
  </w:style>
  <w:style w:type="paragraph" w:customStyle="1" w:styleId="2267DB867DE245F49E3B23EE16D63A14">
    <w:name w:val="2267DB867DE245F49E3B23EE16D63A14"/>
  </w:style>
  <w:style w:type="paragraph" w:customStyle="1" w:styleId="03EE045A56A04DE894FD04D26A4E7666">
    <w:name w:val="03EE045A56A04DE894FD04D26A4E7666"/>
  </w:style>
  <w:style w:type="paragraph" w:customStyle="1" w:styleId="A00679AE65EC4A6A86B6B616E2CB3E3B">
    <w:name w:val="A00679AE65EC4A6A86B6B616E2CB3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Anukam</Abstract>
  <CompanyAddress/>
  <CompanyPhone/>
  <CompanyFax/>
  <CompanyEmail/>
</CoverPageProperties>
</file>

<file path=customXml/itemProps1.xml><?xml version="1.0" encoding="utf-8"?>
<ds:datastoreItem xmlns:ds="http://schemas.openxmlformats.org/officeDocument/2006/customXml" ds:itemID="{6DE29FE5-40AC-47AD-AAC4-F156FD18FD7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194</TotalTime>
  <Application>LibreOffice/6.0.3.2$Linux_X86_64 LibreOffice_project/00m0$Build-2</Application>
  <Pages>1</Pages>
  <Words>375</Words>
  <Characters>1700</Characters>
  <CharactersWithSpaces>2067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2019-01-27T21:17:00Z</dcterms:created>
  <dc:creator>Kennedy Anukam</dc:creator>
  <dc:description/>
  <dc:language>en-US</dc:language>
  <cp:lastModifiedBy/>
  <dcterms:modified xsi:type="dcterms:W3CDTF">2019-03-06T18:35:17Z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