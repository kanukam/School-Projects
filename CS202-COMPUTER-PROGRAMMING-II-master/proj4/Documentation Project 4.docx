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E5C5D" w14:textId="2402EB2B" w:rsidR="00F9444C" w:rsidRDefault="005D29B3">
      <w:pPr>
        <w:pStyle w:val="NoSpacing"/>
      </w:pPr>
      <w:r>
        <w:t>Kennedy Anukam</w:t>
      </w:r>
    </w:p>
    <w:p w14:paraId="002A5313" w14:textId="1B01E8FE" w:rsidR="00E614DD" w:rsidRDefault="005D29B3">
      <w:pPr>
        <w:pStyle w:val="NoSpacing"/>
      </w:pPr>
      <w:r>
        <w:t xml:space="preserve">Professor </w:t>
      </w:r>
      <w:proofErr w:type="spellStart"/>
      <w:r>
        <w:t>Papachristos</w:t>
      </w:r>
      <w:proofErr w:type="spellEnd"/>
    </w:p>
    <w:p w14:paraId="72C1B9F8" w14:textId="4111E4AB" w:rsidR="00E614DD" w:rsidRDefault="005D29B3">
      <w:pPr>
        <w:pStyle w:val="NoSpacing"/>
      </w:pPr>
      <w:r>
        <w:t>CS 202</w:t>
      </w:r>
    </w:p>
    <w:p w14:paraId="0D085689" w14:textId="62169E82" w:rsidR="00E614DD" w:rsidRDefault="005D29B3">
      <w:pPr>
        <w:pStyle w:val="NoSpacing"/>
      </w:pPr>
      <w:r>
        <w:t>February 24, 2019</w:t>
      </w:r>
    </w:p>
    <w:p w14:paraId="13EC75CD" w14:textId="775DECD3" w:rsidR="00E614DD" w:rsidRDefault="005D29B3">
      <w:pPr>
        <w:pStyle w:val="Title"/>
      </w:pPr>
      <w:r>
        <w:t>Documentation Project 4</w:t>
      </w:r>
    </w:p>
    <w:p w14:paraId="69534858" w14:textId="54B544AD" w:rsidR="005D29B3" w:rsidRDefault="005D29B3" w:rsidP="005D29B3">
      <w:r>
        <w:t xml:space="preserve">This project was the most difficult for me and took the most time out of the four so far. I started early but did not feel prepared </w:t>
      </w:r>
      <w:proofErr w:type="gramStart"/>
      <w:r>
        <w:t>enough</w:t>
      </w:r>
      <w:proofErr w:type="gramEnd"/>
      <w:r>
        <w:t xml:space="preserve"> so I went over the material again until I fully understood the concepts. This helped to clarify on the things that I was struggling with. The first time working on the project, I nearly completed it but it was </w:t>
      </w:r>
      <w:proofErr w:type="gramStart"/>
      <w:r>
        <w:t>sloppy</w:t>
      </w:r>
      <w:proofErr w:type="gramEnd"/>
      <w:r>
        <w:t xml:space="preserve"> so I deleted it and started over. The second time around, my code was a lot </w:t>
      </w:r>
      <w:proofErr w:type="gramStart"/>
      <w:r>
        <w:t>more clear and made</w:t>
      </w:r>
      <w:proofErr w:type="gramEnd"/>
      <w:r>
        <w:t xml:space="preserve"> more sense than my original attempt.</w:t>
      </w:r>
    </w:p>
    <w:p w14:paraId="49188C5F" w14:textId="6037B1FD" w:rsidR="005D29B3" w:rsidRDefault="005D29B3" w:rsidP="005D29B3">
      <w:r>
        <w:t xml:space="preserve">For this project, I wrote pseudocode for each </w:t>
      </w:r>
      <w:proofErr w:type="spellStart"/>
      <w:r>
        <w:t>cpp</w:t>
      </w:r>
      <w:proofErr w:type="spellEnd"/>
      <w:r>
        <w:t xml:space="preserve"> file so I could blueprint what needed to be done in each file. This was key for me because this project was so </w:t>
      </w:r>
      <w:proofErr w:type="gramStart"/>
      <w:r>
        <w:t>large</w:t>
      </w:r>
      <w:proofErr w:type="gramEnd"/>
      <w:r>
        <w:t xml:space="preserve"> and it needed to be simplified this way.</w:t>
      </w:r>
    </w:p>
    <w:p w14:paraId="53B411B9" w14:textId="17BD712E" w:rsidR="005D29B3" w:rsidRDefault="005D29B3" w:rsidP="005D29B3">
      <w:r>
        <w:t xml:space="preserve">The purpose of this project was to use three classes to read in data from an input file. The menu also had a few purposes that needed to </w:t>
      </w:r>
      <w:proofErr w:type="gramStart"/>
      <w:r>
        <w:t>implemented</w:t>
      </w:r>
      <w:proofErr w:type="gramEnd"/>
      <w:r>
        <w:t xml:space="preserve">. All the data from each car needed to be printed. I did this by using operator overload </w:t>
      </w:r>
      <w:r w:rsidR="002E2B35">
        <w:t xml:space="preserve">with a friend class in the car class. This allowed me to print out each car at every iteration in </w:t>
      </w:r>
      <w:proofErr w:type="gramStart"/>
      <w:r w:rsidR="002E2B35">
        <w:t>my</w:t>
      </w:r>
      <w:proofErr w:type="gramEnd"/>
      <w:r w:rsidR="002E2B35">
        <w:t xml:space="preserve"> for loop. Another purpose of the menu was to count the </w:t>
      </w:r>
      <w:proofErr w:type="gramStart"/>
      <w:r w:rsidR="002E2B35">
        <w:t>amount</w:t>
      </w:r>
      <w:proofErr w:type="gramEnd"/>
      <w:r w:rsidR="002E2B35">
        <w:t xml:space="preserve"> of sensors that were in the entire fleet. I implemented this by having static variables that would increment every time the </w:t>
      </w:r>
      <w:proofErr w:type="spellStart"/>
      <w:r w:rsidR="002E2B35">
        <w:t>gps</w:t>
      </w:r>
      <w:proofErr w:type="spellEnd"/>
      <w:r w:rsidR="002E2B35">
        <w:t xml:space="preserve">, radar, lidar, or camera sensor were passed into my </w:t>
      </w:r>
      <w:proofErr w:type="spellStart"/>
      <w:proofErr w:type="gramStart"/>
      <w:r w:rsidR="002E2B35">
        <w:t>setType</w:t>
      </w:r>
      <w:proofErr w:type="spellEnd"/>
      <w:r w:rsidR="002E2B35">
        <w:t>(</w:t>
      </w:r>
      <w:proofErr w:type="gramEnd"/>
      <w:r w:rsidR="002E2B35">
        <w:t xml:space="preserve">) function. Another purpose was to find the most expensive car and print which car it was. The program then should ask the user for their name and if they wanted to rent it. </w:t>
      </w:r>
      <w:proofErr w:type="gramStart"/>
      <w:r w:rsidR="002E2B35">
        <w:t>If  the</w:t>
      </w:r>
      <w:proofErr w:type="gramEnd"/>
      <w:r w:rsidR="002E2B35">
        <w:t xml:space="preserve"> car was not available I had my program say that the car was not available.</w:t>
      </w:r>
    </w:p>
    <w:p w14:paraId="59ABAE40" w14:textId="6BD4E639" w:rsidR="002E2B35" w:rsidRPr="005D29B3" w:rsidRDefault="002E2B35" w:rsidP="005D29B3">
      <w:r>
        <w:lastRenderedPageBreak/>
        <w:t xml:space="preserve">Through this project, I now have a </w:t>
      </w:r>
      <w:proofErr w:type="gramStart"/>
      <w:r>
        <w:t>more clear</w:t>
      </w:r>
      <w:proofErr w:type="gramEnd"/>
      <w:r>
        <w:t xml:space="preserve"> understanding of the purpose of operator overloading.</w:t>
      </w:r>
      <w:bookmarkStart w:id="0" w:name="_GoBack"/>
      <w:bookmarkEnd w:id="0"/>
    </w:p>
    <w:sectPr w:rsidR="002E2B35" w:rsidRPr="005D29B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07602" w14:textId="77777777" w:rsidR="001E0089" w:rsidRDefault="001E0089">
      <w:pPr>
        <w:spacing w:line="240" w:lineRule="auto"/>
      </w:pPr>
      <w:r>
        <w:separator/>
      </w:r>
    </w:p>
  </w:endnote>
  <w:endnote w:type="continuationSeparator" w:id="0">
    <w:p w14:paraId="4EE9FF44" w14:textId="77777777" w:rsidR="001E0089" w:rsidRDefault="001E00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3599D" w14:textId="77777777" w:rsidR="001E0089" w:rsidRDefault="001E0089">
      <w:pPr>
        <w:spacing w:line="240" w:lineRule="auto"/>
      </w:pPr>
      <w:r>
        <w:separator/>
      </w:r>
    </w:p>
  </w:footnote>
  <w:footnote w:type="continuationSeparator" w:id="0">
    <w:p w14:paraId="6EB3C4C1" w14:textId="77777777" w:rsidR="001E0089" w:rsidRDefault="001E00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77AD9" w14:textId="4C77A7E4" w:rsidR="00E614DD" w:rsidRDefault="002E2B35">
    <w:pPr>
      <w:pStyle w:val="Header"/>
    </w:pPr>
    <w:r>
      <w:t>Anukam</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F6215" w14:textId="52665800" w:rsidR="00E614DD" w:rsidRDefault="005D29B3">
    <w:pPr>
      <w:pStyle w:val="Header"/>
    </w:pPr>
    <w:r>
      <w:t>Anukam</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B3"/>
    <w:rsid w:val="00040CBB"/>
    <w:rsid w:val="000B78C8"/>
    <w:rsid w:val="001463B2"/>
    <w:rsid w:val="001E0089"/>
    <w:rsid w:val="001F62C0"/>
    <w:rsid w:val="00245E02"/>
    <w:rsid w:val="002E2B35"/>
    <w:rsid w:val="00353B66"/>
    <w:rsid w:val="004A2675"/>
    <w:rsid w:val="004F7139"/>
    <w:rsid w:val="005D29B3"/>
    <w:rsid w:val="00691EC1"/>
    <w:rsid w:val="007C53FB"/>
    <w:rsid w:val="008B7D18"/>
    <w:rsid w:val="008F1F97"/>
    <w:rsid w:val="008F4052"/>
    <w:rsid w:val="009D4EB3"/>
    <w:rsid w:val="00B13D1B"/>
    <w:rsid w:val="00B818DF"/>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F6D2C"/>
  <w15:chartTrackingRefBased/>
  <w15:docId w15:val="{9B2F70DE-5A88-4AED-B691-8746D146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15</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Anukam</dc:creator>
  <cp:keywords/>
  <dc:description/>
  <cp:lastModifiedBy>Kennedy Anukam</cp:lastModifiedBy>
  <cp:revision>1</cp:revision>
  <dcterms:created xsi:type="dcterms:W3CDTF">2019-02-25T01:10:00Z</dcterms:created>
  <dcterms:modified xsi:type="dcterms:W3CDTF">2019-02-25T01:25:00Z</dcterms:modified>
  <cp:version/>
</cp:coreProperties>
</file>