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19EE6" w14:textId="22D28170" w:rsidR="00F9444C" w:rsidRDefault="00A16B55">
      <w:pPr>
        <w:pStyle w:val="NoSpacing"/>
      </w:pPr>
      <w:r>
        <w:t>Kennedy Anukam</w:t>
      </w:r>
    </w:p>
    <w:p w14:paraId="1A19C2C9" w14:textId="3077A8FB" w:rsidR="00E614DD" w:rsidRDefault="00A16B55">
      <w:pPr>
        <w:pStyle w:val="NoSpacing"/>
      </w:pPr>
      <w:r>
        <w:t xml:space="preserve">Professor </w:t>
      </w:r>
      <w:r w:rsidR="0004024C">
        <w:t>Kostas</w:t>
      </w:r>
      <w:bookmarkStart w:id="0" w:name="_GoBack"/>
      <w:bookmarkEnd w:id="0"/>
    </w:p>
    <w:p w14:paraId="69525BC7" w14:textId="7859F79B" w:rsidR="00E614DD" w:rsidRDefault="00A16B55">
      <w:pPr>
        <w:pStyle w:val="NoSpacing"/>
      </w:pPr>
      <w:r>
        <w:t>C</w:t>
      </w:r>
      <w:r w:rsidR="0088485A">
        <w:t>S</w:t>
      </w:r>
      <w:r>
        <w:t xml:space="preserve"> </w:t>
      </w:r>
      <w:r w:rsidR="0088485A">
        <w:t>302</w:t>
      </w:r>
    </w:p>
    <w:p w14:paraId="1797DB6E" w14:textId="167941BD" w:rsidR="00E614DD" w:rsidRDefault="0088485A">
      <w:pPr>
        <w:pStyle w:val="NoSpacing"/>
      </w:pPr>
      <w:r>
        <w:t>November 06</w:t>
      </w:r>
      <w:r w:rsidR="001C3A47">
        <w:t>, 2019</w:t>
      </w:r>
    </w:p>
    <w:p w14:paraId="38773B1D" w14:textId="5149D3C5" w:rsidR="00814621" w:rsidRDefault="0088485A" w:rsidP="0088485A">
      <w:pPr>
        <w:pStyle w:val="Title"/>
      </w:pPr>
      <w:r>
        <w:t>Report</w:t>
      </w:r>
    </w:p>
    <w:p w14:paraId="184E1073" w14:textId="5C4608EE" w:rsidR="006D411A" w:rsidRPr="006D411A" w:rsidRDefault="006D411A" w:rsidP="006D411A">
      <w:r>
        <w:t>The goal of this assignment was for us to familiarize ourselves with the standard library. The functionality that we used from the STL was the heap data structure.  I began by creating a vector of 100 integers and creating a heap out of the integers with the make_heap function which transformed the vector into a heap. By doing this, the largest value of the integers became the root of the data structure. When I added a new integer into the heap which was the mean I had to call push_heap to extend the range of the heap to accompany the new value. Sorting was done by calling the sort function. The STL is an essential tool in C++ programming but understanding what is happening underneath is critical for a full understanding.</w:t>
      </w:r>
    </w:p>
    <w:sectPr w:rsidR="006D411A" w:rsidRPr="006D411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B0DD2" w14:textId="77777777" w:rsidR="00F112EE" w:rsidRDefault="00F112EE">
      <w:pPr>
        <w:spacing w:line="240" w:lineRule="auto"/>
      </w:pPr>
      <w:r>
        <w:separator/>
      </w:r>
    </w:p>
  </w:endnote>
  <w:endnote w:type="continuationSeparator" w:id="0">
    <w:p w14:paraId="358F88AB" w14:textId="77777777" w:rsidR="00F112EE" w:rsidRDefault="00F11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00246" w14:textId="77777777" w:rsidR="00F112EE" w:rsidRDefault="00F112EE">
      <w:pPr>
        <w:spacing w:line="240" w:lineRule="auto"/>
      </w:pPr>
      <w:r>
        <w:separator/>
      </w:r>
    </w:p>
  </w:footnote>
  <w:footnote w:type="continuationSeparator" w:id="0">
    <w:p w14:paraId="6556C2CD" w14:textId="77777777" w:rsidR="00F112EE" w:rsidRDefault="00F11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9447A" w14:textId="053A208C" w:rsidR="00BA4855" w:rsidRDefault="00BA4855">
    <w:pPr>
      <w:pStyle w:val="Header"/>
    </w:pPr>
    <w:r>
      <w:t xml:space="preserve">Anukam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E9FD2" w14:textId="1746B32C" w:rsidR="00BA4855" w:rsidRDefault="00BA4855">
    <w:pPr>
      <w:pStyle w:val="Header"/>
    </w:pPr>
    <w:r>
      <w:t xml:space="preserve">Anukam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55"/>
    <w:rsid w:val="00003D7E"/>
    <w:rsid w:val="00020E48"/>
    <w:rsid w:val="0004024C"/>
    <w:rsid w:val="00040CBB"/>
    <w:rsid w:val="0005289B"/>
    <w:rsid w:val="000605C4"/>
    <w:rsid w:val="00070FDC"/>
    <w:rsid w:val="00076B11"/>
    <w:rsid w:val="000A7409"/>
    <w:rsid w:val="000B4686"/>
    <w:rsid w:val="000B78C8"/>
    <w:rsid w:val="000C08F3"/>
    <w:rsid w:val="000D61EF"/>
    <w:rsid w:val="000D7625"/>
    <w:rsid w:val="001463B2"/>
    <w:rsid w:val="00176F47"/>
    <w:rsid w:val="001C3A47"/>
    <w:rsid w:val="001D2CF7"/>
    <w:rsid w:val="001F62C0"/>
    <w:rsid w:val="002173E0"/>
    <w:rsid w:val="0022064A"/>
    <w:rsid w:val="00234936"/>
    <w:rsid w:val="00245E02"/>
    <w:rsid w:val="00251186"/>
    <w:rsid w:val="00260D69"/>
    <w:rsid w:val="002653DF"/>
    <w:rsid w:val="00265AE0"/>
    <w:rsid w:val="002744E1"/>
    <w:rsid w:val="00275B34"/>
    <w:rsid w:val="0028683D"/>
    <w:rsid w:val="002C4D35"/>
    <w:rsid w:val="00303080"/>
    <w:rsid w:val="00353B66"/>
    <w:rsid w:val="00363FE2"/>
    <w:rsid w:val="00382A59"/>
    <w:rsid w:val="003B59BE"/>
    <w:rsid w:val="004402DC"/>
    <w:rsid w:val="00461703"/>
    <w:rsid w:val="004A2675"/>
    <w:rsid w:val="004D1977"/>
    <w:rsid w:val="004E5D21"/>
    <w:rsid w:val="004F2428"/>
    <w:rsid w:val="004F7139"/>
    <w:rsid w:val="004F75A7"/>
    <w:rsid w:val="00501E65"/>
    <w:rsid w:val="00503689"/>
    <w:rsid w:val="00537EA0"/>
    <w:rsid w:val="00557670"/>
    <w:rsid w:val="0059423E"/>
    <w:rsid w:val="005B5B79"/>
    <w:rsid w:val="00614F9C"/>
    <w:rsid w:val="00691EC1"/>
    <w:rsid w:val="00693673"/>
    <w:rsid w:val="006A1EB6"/>
    <w:rsid w:val="006C7A26"/>
    <w:rsid w:val="006D1141"/>
    <w:rsid w:val="006D411A"/>
    <w:rsid w:val="006D6C13"/>
    <w:rsid w:val="006F7895"/>
    <w:rsid w:val="00740296"/>
    <w:rsid w:val="00770B69"/>
    <w:rsid w:val="00782008"/>
    <w:rsid w:val="00786725"/>
    <w:rsid w:val="00792D70"/>
    <w:rsid w:val="007B3A17"/>
    <w:rsid w:val="007C53FB"/>
    <w:rsid w:val="00814621"/>
    <w:rsid w:val="0081682D"/>
    <w:rsid w:val="008673B0"/>
    <w:rsid w:val="008843CF"/>
    <w:rsid w:val="0088485A"/>
    <w:rsid w:val="008A334E"/>
    <w:rsid w:val="008B7D18"/>
    <w:rsid w:val="008F1F97"/>
    <w:rsid w:val="008F4052"/>
    <w:rsid w:val="009253DB"/>
    <w:rsid w:val="0094492D"/>
    <w:rsid w:val="00955502"/>
    <w:rsid w:val="0097347A"/>
    <w:rsid w:val="00977CF4"/>
    <w:rsid w:val="00984E3B"/>
    <w:rsid w:val="009C1C75"/>
    <w:rsid w:val="009C673E"/>
    <w:rsid w:val="009D4EB3"/>
    <w:rsid w:val="009E07A4"/>
    <w:rsid w:val="009E6EE8"/>
    <w:rsid w:val="00A16B55"/>
    <w:rsid w:val="00A229C1"/>
    <w:rsid w:val="00A22F1B"/>
    <w:rsid w:val="00A74666"/>
    <w:rsid w:val="00AD0005"/>
    <w:rsid w:val="00AE6CF0"/>
    <w:rsid w:val="00B13D1B"/>
    <w:rsid w:val="00B62809"/>
    <w:rsid w:val="00B818DF"/>
    <w:rsid w:val="00B820F4"/>
    <w:rsid w:val="00B92434"/>
    <w:rsid w:val="00BA4855"/>
    <w:rsid w:val="00BA7A53"/>
    <w:rsid w:val="00BB0798"/>
    <w:rsid w:val="00BF156E"/>
    <w:rsid w:val="00BF3DBB"/>
    <w:rsid w:val="00C121AE"/>
    <w:rsid w:val="00C1288D"/>
    <w:rsid w:val="00C16F38"/>
    <w:rsid w:val="00C45E2F"/>
    <w:rsid w:val="00C61875"/>
    <w:rsid w:val="00C77C21"/>
    <w:rsid w:val="00C81FEC"/>
    <w:rsid w:val="00CA3AC5"/>
    <w:rsid w:val="00CA6DEF"/>
    <w:rsid w:val="00CB6BBB"/>
    <w:rsid w:val="00CC2222"/>
    <w:rsid w:val="00CC5D6E"/>
    <w:rsid w:val="00D07208"/>
    <w:rsid w:val="00D33C10"/>
    <w:rsid w:val="00D52117"/>
    <w:rsid w:val="00D528DC"/>
    <w:rsid w:val="00D641C1"/>
    <w:rsid w:val="00D869B9"/>
    <w:rsid w:val="00D95225"/>
    <w:rsid w:val="00DB0D39"/>
    <w:rsid w:val="00E14005"/>
    <w:rsid w:val="00E318A1"/>
    <w:rsid w:val="00E614DD"/>
    <w:rsid w:val="00EA6F00"/>
    <w:rsid w:val="00F112EE"/>
    <w:rsid w:val="00F64D44"/>
    <w:rsid w:val="00F653D6"/>
    <w:rsid w:val="00F67CD2"/>
    <w:rsid w:val="00F9444C"/>
    <w:rsid w:val="00F96333"/>
    <w:rsid w:val="00FA2322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9981B"/>
  <w15:chartTrackingRefBased/>
  <w15:docId w15:val="{08E500D0-3017-408B-9D9F-63F94B5D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Strong">
    <w:name w:val="Strong"/>
    <w:basedOn w:val="DefaultParagraphFont"/>
    <w:uiPriority w:val="22"/>
    <w:qFormat/>
    <w:rsid w:val="006936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3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3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314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Anukam</dc:creator>
  <cp:keywords/>
  <dc:description/>
  <cp:lastModifiedBy>Kennedy Anukam</cp:lastModifiedBy>
  <cp:revision>17</cp:revision>
  <dcterms:created xsi:type="dcterms:W3CDTF">2019-09-09T04:09:00Z</dcterms:created>
  <dcterms:modified xsi:type="dcterms:W3CDTF">2019-11-07T01:40:00Z</dcterms:modified>
  <cp:version/>
</cp:coreProperties>
</file>